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F4" w:rsidRDefault="00563D81">
      <w:pPr>
        <w:pStyle w:val="Heading1"/>
        <w:jc w:val="center"/>
        <w:rPr>
          <w:rFonts w:ascii="Helvetica" w:hAnsi="Helvetica"/>
        </w:rPr>
      </w:pPr>
      <w:bookmarkStart w:id="0" w:name="_GoBack"/>
      <w:bookmarkEnd w:id="0"/>
      <w:r>
        <w:rPr>
          <w:rFonts w:ascii="Helvetica" w:hAnsi="Helvetica"/>
        </w:rPr>
        <w:t>GDAPS2</w:t>
      </w:r>
      <w:r w:rsidR="00F84E7A">
        <w:rPr>
          <w:rFonts w:ascii="Helvetica" w:hAnsi="Helvetica"/>
        </w:rPr>
        <w:t xml:space="preserve"> – </w:t>
      </w:r>
      <w:r w:rsidR="001815FD">
        <w:rPr>
          <w:rFonts w:ascii="Helvetica" w:hAnsi="Helvetica"/>
        </w:rPr>
        <w:t>Practice</w:t>
      </w:r>
      <w:r w:rsidR="00AC06F4">
        <w:rPr>
          <w:rFonts w:ascii="Helvetica" w:hAnsi="Helvetica"/>
        </w:rPr>
        <w:t xml:space="preserve"> Exercise </w:t>
      </w:r>
    </w:p>
    <w:p w:rsidR="00AC06F4" w:rsidRDefault="00410472">
      <w:pPr>
        <w:pStyle w:val="Heading1"/>
        <w:jc w:val="center"/>
        <w:rPr>
          <w:rFonts w:ascii="Helvetica" w:hAnsi="Helvetica"/>
        </w:rPr>
      </w:pPr>
      <w:r>
        <w:rPr>
          <w:rFonts w:ascii="Helvetica" w:hAnsi="Helvetica"/>
        </w:rPr>
        <w:t xml:space="preserve">Talent </w:t>
      </w:r>
      <w:r w:rsidR="0036205C">
        <w:rPr>
          <w:rFonts w:ascii="Helvetica" w:hAnsi="Helvetica"/>
        </w:rPr>
        <w:t>Tree Traversal</w:t>
      </w:r>
    </w:p>
    <w:p w:rsidR="00AC06F4" w:rsidRDefault="00AC06F4">
      <w:pPr>
        <w:pStyle w:val="Heading2"/>
      </w:pPr>
      <w:r>
        <w:t>Objective</w:t>
      </w:r>
      <w:r w:rsidR="00D9475F">
        <w:t>:</w:t>
      </w:r>
    </w:p>
    <w:p w:rsidR="00B57EC7" w:rsidRPr="00B57EC7" w:rsidRDefault="0036205C" w:rsidP="00961273">
      <w:r>
        <w:t>Gain familiarity with building trees</w:t>
      </w:r>
      <w:r w:rsidR="005F2307">
        <w:t xml:space="preserve"> manually</w:t>
      </w:r>
      <w:r>
        <w:t xml:space="preserve">, and </w:t>
      </w:r>
      <w:r w:rsidR="00476C59">
        <w:t>recursively traversing</w:t>
      </w:r>
      <w:r>
        <w:t xml:space="preserve"> them.</w:t>
      </w:r>
      <w:r w:rsidR="00800680">
        <w:t xml:space="preserve">  This will be a </w:t>
      </w:r>
      <w:r w:rsidR="00800680" w:rsidRPr="001A2E45">
        <w:rPr>
          <w:i/>
        </w:rPr>
        <w:t>console application</w:t>
      </w:r>
      <w:r w:rsidR="00800680">
        <w:t>.</w:t>
      </w:r>
    </w:p>
    <w:p w:rsidR="00C031A0" w:rsidRDefault="00C031A0" w:rsidP="00C031A0">
      <w:pPr>
        <w:pStyle w:val="Heading2"/>
      </w:pPr>
      <w:r>
        <w:t>Details:</w:t>
      </w:r>
    </w:p>
    <w:p w:rsidR="00AF696D" w:rsidRDefault="0036205C" w:rsidP="00AF696D">
      <w:r>
        <w:t xml:space="preserve">A </w:t>
      </w:r>
      <w:r>
        <w:rPr>
          <w:i/>
        </w:rPr>
        <w:t>talent tree</w:t>
      </w:r>
      <w:r>
        <w:t xml:space="preserve"> is a way of </w:t>
      </w:r>
      <w:r w:rsidR="00E34420">
        <w:t>organizing</w:t>
      </w:r>
      <w:r>
        <w:t xml:space="preserve"> the prerequisite abilities that are necessary to learn a new ability in a game.  If each ability has at most one </w:t>
      </w:r>
      <w:r w:rsidR="00D74363">
        <w:t xml:space="preserve">direct </w:t>
      </w:r>
      <w:r>
        <w:t xml:space="preserve">prerequisite ability, </w:t>
      </w:r>
      <w:r w:rsidR="00AF696D">
        <w:t xml:space="preserve">and all abilities are connected, </w:t>
      </w:r>
      <w:r>
        <w:t xml:space="preserve">then it is also a tree in the computer science sense:  a set of connected </w:t>
      </w:r>
      <w:r>
        <w:rPr>
          <w:i/>
        </w:rPr>
        <w:t>nodes</w:t>
      </w:r>
      <w:r>
        <w:t xml:space="preserve"> with no </w:t>
      </w:r>
      <w:r>
        <w:rPr>
          <w:i/>
        </w:rPr>
        <w:t>cycles</w:t>
      </w:r>
      <w:r>
        <w:t xml:space="preserve"> (loops).  If one ability is a prerequisite for all the others, it is the </w:t>
      </w:r>
      <w:r>
        <w:rPr>
          <w:i/>
        </w:rPr>
        <w:t>root</w:t>
      </w:r>
      <w:r>
        <w:t xml:space="preserve"> of the tree; if a single node has multiple abilities that it enables, it is the </w:t>
      </w:r>
      <w:r>
        <w:rPr>
          <w:i/>
        </w:rPr>
        <w:t xml:space="preserve">parent </w:t>
      </w:r>
      <w:r>
        <w:t xml:space="preserve">of those </w:t>
      </w:r>
      <w:r>
        <w:rPr>
          <w:i/>
        </w:rPr>
        <w:t>children.</w:t>
      </w:r>
      <w:r>
        <w:t xml:space="preserve"> </w:t>
      </w:r>
    </w:p>
    <w:p w:rsidR="007D4ABF" w:rsidRDefault="007D4ABF" w:rsidP="00AF696D"/>
    <w:p w:rsidR="007D4ABF" w:rsidRDefault="00B84014" w:rsidP="007D4ABF">
      <w:pPr>
        <w:pStyle w:val="Heading2"/>
      </w:pPr>
      <w:r>
        <w:rPr>
          <w:noProof/>
        </w:rPr>
        <mc:AlternateContent>
          <mc:Choice Requires="wps">
            <w:drawing>
              <wp:anchor distT="0" distB="0" distL="114300" distR="114300" simplePos="0" relativeHeight="251651584" behindDoc="0" locked="0" layoutInCell="1" allowOverlap="1">
                <wp:simplePos x="0" y="0"/>
                <wp:positionH relativeFrom="column">
                  <wp:posOffset>2368550</wp:posOffset>
                </wp:positionH>
                <wp:positionV relativeFrom="paragraph">
                  <wp:posOffset>274320</wp:posOffset>
                </wp:positionV>
                <wp:extent cx="607060" cy="26289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62890"/>
                        </a:xfrm>
                        <a:prstGeom prst="rect">
                          <a:avLst/>
                        </a:prstGeom>
                        <a:solidFill>
                          <a:srgbClr val="FFFFFF"/>
                        </a:solidFill>
                        <a:ln w="9525">
                          <a:solidFill>
                            <a:srgbClr val="000000"/>
                          </a:solidFill>
                          <a:miter lim="800000"/>
                          <a:headEnd/>
                          <a:tailEnd/>
                        </a:ln>
                      </wps:spPr>
                      <wps:txbx>
                        <w:txbxContent>
                          <w:p w:rsidR="007D4ABF" w:rsidRDefault="007D4ABF">
                            <w:r>
                              <w:t>Magic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6.5pt;margin-top:21.6pt;width:47.8pt;height:20.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9zKgIAAFA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">
                <v:textbox>
                  <w:txbxContent>
                    <w:p w:rsidR="007D4ABF" w:rsidRDefault="007D4ABF">
                      <w:r>
                        <w:t>Magic</w:t>
                      </w:r>
                    </w:p>
                  </w:txbxContent>
                </v:textbox>
              </v:shape>
            </w:pict>
          </mc:Fallback>
        </mc:AlternateContent>
      </w:r>
      <w:r w:rsidR="007D4ABF">
        <w:t>Example:</w:t>
      </w:r>
    </w:p>
    <w:p w:rsidR="007D4ABF" w:rsidRPr="007D4ABF" w:rsidRDefault="00B84014" w:rsidP="007D4ABF">
      <w:r>
        <w:rPr>
          <w:noProof/>
        </w:rPr>
        <mc:AlternateContent>
          <mc:Choice Requires="wps">
            <w:drawing>
              <wp:anchor distT="0" distB="0" distL="114300" distR="114300" simplePos="0" relativeHeight="251658752" behindDoc="0" locked="0" layoutInCell="1" allowOverlap="1">
                <wp:simplePos x="0" y="0"/>
                <wp:positionH relativeFrom="column">
                  <wp:posOffset>1519555</wp:posOffset>
                </wp:positionH>
                <wp:positionV relativeFrom="paragraph">
                  <wp:posOffset>142240</wp:posOffset>
                </wp:positionV>
                <wp:extent cx="1155700" cy="359410"/>
                <wp:effectExtent l="0" t="0" r="0" b="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0" cy="359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D2CA7C" id="_x0000_t32" coordsize="21600,21600" o:spt="32" o:oned="t" path="m,l21600,21600e" filled="f">
                <v:path arrowok="t" fillok="f" o:connecttype="none"/>
                <o:lock v:ext="edit" shapetype="t"/>
              </v:shapetype>
              <v:shape id="AutoShape 10" o:spid="_x0000_s1026" type="#_x0000_t32" style="position:absolute;margin-left:119.65pt;margin-top:11.2pt;width:91pt;height:28.3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2675255</wp:posOffset>
                </wp:positionH>
                <wp:positionV relativeFrom="paragraph">
                  <wp:posOffset>142240</wp:posOffset>
                </wp:positionV>
                <wp:extent cx="1221740" cy="359410"/>
                <wp:effectExtent l="0" t="0" r="0" b="0"/>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359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17322" id="AutoShape 15" o:spid="_x0000_s1026" type="#_x0000_t32" style="position:absolute;margin-left:210.65pt;margin-top:11.2pt;width:96.2pt;height:28.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">
                <v:stroke endarrow="block"/>
              </v:shape>
            </w:pict>
          </mc:Fallback>
        </mc:AlternateContent>
      </w:r>
    </w:p>
    <w:p w:rsidR="0036205C" w:rsidRDefault="0036205C" w:rsidP="00AF696D"/>
    <w:p w:rsidR="007D4ABF" w:rsidRDefault="00B84014" w:rsidP="00AF696D">
      <w:r>
        <w:rPr>
          <w:noProof/>
        </w:rPr>
        <mc:AlternateContent>
          <mc:Choice Requires="wps">
            <w:drawing>
              <wp:anchor distT="0" distB="0" distL="114300" distR="114300" simplePos="0" relativeHeight="251653632" behindDoc="0" locked="0" layoutInCell="1" allowOverlap="1">
                <wp:simplePos x="0" y="0"/>
                <wp:positionH relativeFrom="column">
                  <wp:posOffset>3435350</wp:posOffset>
                </wp:positionH>
                <wp:positionV relativeFrom="paragraph">
                  <wp:posOffset>151765</wp:posOffset>
                </wp:positionV>
                <wp:extent cx="1032510" cy="2921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92100"/>
                        </a:xfrm>
                        <a:prstGeom prst="rect">
                          <a:avLst/>
                        </a:prstGeom>
                        <a:solidFill>
                          <a:srgbClr val="FFFFFF"/>
                        </a:solidFill>
                        <a:ln w="9525">
                          <a:solidFill>
                            <a:srgbClr val="000000"/>
                          </a:solidFill>
                          <a:miter lim="800000"/>
                          <a:headEnd/>
                          <a:tailEnd/>
                        </a:ln>
                      </wps:spPr>
                      <wps:txbx>
                        <w:txbxContent>
                          <w:p w:rsidR="007D4ABF" w:rsidRDefault="003B64DC">
                            <w:r>
                              <w:t>Magic Arrow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70.5pt;margin-top:11.95pt;width:81.3pt;height:2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">
                <v:textbox>
                  <w:txbxContent>
                    <w:p w:rsidR="007D4ABF" w:rsidRDefault="003B64DC">
                      <w:r>
                        <w:t>Magic Arrow</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1169035</wp:posOffset>
                </wp:positionH>
                <wp:positionV relativeFrom="paragraph">
                  <wp:posOffset>151765</wp:posOffset>
                </wp:positionV>
                <wp:extent cx="687705" cy="29210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92100"/>
                        </a:xfrm>
                        <a:prstGeom prst="rect">
                          <a:avLst/>
                        </a:prstGeom>
                        <a:solidFill>
                          <a:srgbClr val="FFFFFF"/>
                        </a:solidFill>
                        <a:ln w="9525">
                          <a:solidFill>
                            <a:srgbClr val="000000"/>
                          </a:solidFill>
                          <a:miter lim="800000"/>
                          <a:headEnd/>
                          <a:tailEnd/>
                        </a:ln>
                      </wps:spPr>
                      <wps:txbx>
                        <w:txbxContent>
                          <w:p w:rsidR="007D4ABF" w:rsidRDefault="007D4ABF">
                            <w:r>
                              <w:t>Fireball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2.05pt;margin-top:11.95pt;width:54.15pt;height:2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LAIAAFY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">
                <v:textbox>
                  <w:txbxContent>
                    <w:p w:rsidR="007D4ABF" w:rsidRDefault="007D4ABF">
                      <w:r>
                        <w:t>Fireball</w:t>
                      </w:r>
                    </w:p>
                  </w:txbxContent>
                </v:textbox>
              </v:shape>
            </w:pict>
          </mc:Fallback>
        </mc:AlternateContent>
      </w:r>
    </w:p>
    <w:p w:rsidR="007D4ABF" w:rsidRDefault="007D4ABF" w:rsidP="00AF696D"/>
    <w:p w:rsidR="007D4ABF" w:rsidRDefault="00B84014" w:rsidP="00AF696D">
      <w:r>
        <w:rPr>
          <w:noProof/>
        </w:rPr>
        <mc:AlternateContent>
          <mc:Choice Requires="wps">
            <w:drawing>
              <wp:anchor distT="0" distB="0" distL="114300" distR="114300" simplePos="0" relativeHeight="251661824" behindDoc="0" locked="0" layoutInCell="1" allowOverlap="1">
                <wp:simplePos x="0" y="0"/>
                <wp:positionH relativeFrom="column">
                  <wp:posOffset>3933825</wp:posOffset>
                </wp:positionH>
                <wp:positionV relativeFrom="paragraph">
                  <wp:posOffset>93345</wp:posOffset>
                </wp:positionV>
                <wp:extent cx="819150" cy="263525"/>
                <wp:effectExtent l="0" t="0" r="0" b="0"/>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1776E" id="AutoShape 13" o:spid="_x0000_s1026" type="#_x0000_t32" style="position:absolute;margin-left:309.75pt;margin-top:7.35pt;width:64.5pt;height:20.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3334385</wp:posOffset>
                </wp:positionH>
                <wp:positionV relativeFrom="paragraph">
                  <wp:posOffset>93345</wp:posOffset>
                </wp:positionV>
                <wp:extent cx="599440" cy="263525"/>
                <wp:effectExtent l="0" t="0" r="0" b="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9440"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AB3D6" id="AutoShape 14" o:spid="_x0000_s1026" type="#_x0000_t32" style="position:absolute;margin-left:262.55pt;margin-top:7.35pt;width:47.2pt;height:20.7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">
                <v:stroke endarrow="block"/>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1519555</wp:posOffset>
                </wp:positionH>
                <wp:positionV relativeFrom="paragraph">
                  <wp:posOffset>93345</wp:posOffset>
                </wp:positionV>
                <wp:extent cx="534035" cy="263525"/>
                <wp:effectExtent l="0" t="0" r="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E23C9" id="AutoShape 11" o:spid="_x0000_s1026" type="#_x0000_t32" style="position:absolute;margin-left:119.65pt;margin-top:7.35pt;width:42.05pt;height:2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920115</wp:posOffset>
                </wp:positionH>
                <wp:positionV relativeFrom="paragraph">
                  <wp:posOffset>93345</wp:posOffset>
                </wp:positionV>
                <wp:extent cx="599440" cy="263525"/>
                <wp:effectExtent l="0" t="0" r="0" b="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9440"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7F3C2" id="AutoShape 12" o:spid="_x0000_s1026" type="#_x0000_t32" style="position:absolute;margin-left:72.45pt;margin-top:7.35pt;width:47.2pt;height:20.7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">
                <v:stroke endarrow="block"/>
              </v:shape>
            </w:pict>
          </mc:Fallback>
        </mc:AlternateContent>
      </w:r>
    </w:p>
    <w:p w:rsidR="007D4ABF" w:rsidRDefault="007D4ABF" w:rsidP="00AF696D"/>
    <w:p w:rsidR="007D4ABF" w:rsidRDefault="00B84014" w:rsidP="00AF696D">
      <w:r>
        <w:rPr>
          <w:noProof/>
        </w:rPr>
        <mc:AlternateContent>
          <mc:Choice Requires="wps">
            <w:drawing>
              <wp:anchor distT="0" distB="0" distL="114300" distR="114300" simplePos="0" relativeHeight="251657728" behindDoc="0" locked="0" layoutInCell="1" allowOverlap="1">
                <wp:simplePos x="0" y="0"/>
                <wp:positionH relativeFrom="column">
                  <wp:posOffset>4164330</wp:posOffset>
                </wp:positionH>
                <wp:positionV relativeFrom="paragraph">
                  <wp:posOffset>6985</wp:posOffset>
                </wp:positionV>
                <wp:extent cx="1113790" cy="42418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24180"/>
                        </a:xfrm>
                        <a:prstGeom prst="rect">
                          <a:avLst/>
                        </a:prstGeom>
                        <a:solidFill>
                          <a:srgbClr val="FFFFFF"/>
                        </a:solidFill>
                        <a:ln w="9525">
                          <a:solidFill>
                            <a:srgbClr val="000000"/>
                          </a:solidFill>
                          <a:miter lim="800000"/>
                          <a:headEnd/>
                          <a:tailEnd/>
                        </a:ln>
                      </wps:spPr>
                      <wps:txbx>
                        <w:txbxContent>
                          <w:p w:rsidR="003B64DC" w:rsidRDefault="003B64DC">
                            <w:r>
                              <w:t>Exploding Arrow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327.9pt;margin-top:.55pt;width:87.7pt;height:3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">
                <v:textbox>
                  <w:txbxContent>
                    <w:p w:rsidR="003B64DC" w:rsidRDefault="003B64DC">
                      <w:r>
                        <w:t>Exploding Arrow</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2834640</wp:posOffset>
                </wp:positionH>
                <wp:positionV relativeFrom="paragraph">
                  <wp:posOffset>6985</wp:posOffset>
                </wp:positionV>
                <wp:extent cx="1113790" cy="42418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24180"/>
                        </a:xfrm>
                        <a:prstGeom prst="rect">
                          <a:avLst/>
                        </a:prstGeom>
                        <a:solidFill>
                          <a:srgbClr val="FFFFFF"/>
                        </a:solidFill>
                        <a:ln w="9525">
                          <a:solidFill>
                            <a:srgbClr val="000000"/>
                          </a:solidFill>
                          <a:miter lim="800000"/>
                          <a:headEnd/>
                          <a:tailEnd/>
                        </a:ln>
                      </wps:spPr>
                      <wps:txbx>
                        <w:txbxContent>
                          <w:p w:rsidR="003B64DC" w:rsidRDefault="00224A7E">
                            <w:r>
                              <w:t xml:space="preserve">   </w:t>
                            </w:r>
                            <w:r w:rsidR="00A31477">
                              <w:t xml:space="preserve">Ice </w:t>
                            </w:r>
                            <w:r w:rsidR="003B64DC">
                              <w:t>Arrow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223.2pt;margin-top:.55pt;width:87.7pt;height:3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">
                <v:textbox>
                  <w:txbxContent>
                    <w:p w:rsidR="003B64DC" w:rsidRDefault="00224A7E">
                      <w:r>
                        <w:t xml:space="preserve">   </w:t>
                      </w:r>
                      <w:r w:rsidR="00A31477">
                        <w:t xml:space="preserve">Ice </w:t>
                      </w:r>
                      <w:r w:rsidR="003B64DC">
                        <w:t>Arrow</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6985</wp:posOffset>
                </wp:positionV>
                <wp:extent cx="958850" cy="42418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24180"/>
                        </a:xfrm>
                        <a:prstGeom prst="rect">
                          <a:avLst/>
                        </a:prstGeom>
                        <a:solidFill>
                          <a:srgbClr val="FFFFFF"/>
                        </a:solidFill>
                        <a:ln w="9525">
                          <a:solidFill>
                            <a:srgbClr val="000000"/>
                          </a:solidFill>
                          <a:miter lim="800000"/>
                          <a:headEnd/>
                          <a:tailEnd/>
                        </a:ln>
                      </wps:spPr>
                      <wps:txbx>
                        <w:txbxContent>
                          <w:p w:rsidR="003B64DC" w:rsidRDefault="003B64DC">
                            <w:r>
                              <w:t>1000 Tiny Fireballs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24.2pt;margin-top:.55pt;width:75.5pt;height:3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">
                <v:textbox>
                  <w:txbxContent>
                    <w:p w:rsidR="003B64DC" w:rsidRDefault="003B64DC">
                      <w:r>
                        <w:t>1000 Tiny Fireballs</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480695</wp:posOffset>
                </wp:positionH>
                <wp:positionV relativeFrom="paragraph">
                  <wp:posOffset>6985</wp:posOffset>
                </wp:positionV>
                <wp:extent cx="958850" cy="424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24180"/>
                        </a:xfrm>
                        <a:prstGeom prst="rect">
                          <a:avLst/>
                        </a:prstGeom>
                        <a:solidFill>
                          <a:srgbClr val="FFFFFF"/>
                        </a:solidFill>
                        <a:ln w="9525">
                          <a:solidFill>
                            <a:srgbClr val="000000"/>
                          </a:solidFill>
                          <a:miter lim="800000"/>
                          <a:headEnd/>
                          <a:tailEnd/>
                        </a:ln>
                      </wps:spPr>
                      <wps:txbx>
                        <w:txbxContent>
                          <w:p w:rsidR="007D4ABF" w:rsidRDefault="007D4ABF">
                            <w:r>
                              <w:t>Crazy Big Fireball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37.85pt;margin-top:.55pt;width:75.5pt;height:3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">
                <v:textbox>
                  <w:txbxContent>
                    <w:p w:rsidR="007D4ABF" w:rsidRDefault="007D4ABF">
                      <w:r>
                        <w:t>Crazy Big Fireball</w:t>
                      </w:r>
                    </w:p>
                  </w:txbxContent>
                </v:textbox>
              </v:shape>
            </w:pict>
          </mc:Fallback>
        </mc:AlternateContent>
      </w:r>
    </w:p>
    <w:p w:rsidR="007D4ABF" w:rsidRDefault="007D4ABF" w:rsidP="00AF696D"/>
    <w:p w:rsidR="007D4ABF" w:rsidRDefault="007D4ABF" w:rsidP="00AF696D"/>
    <w:p w:rsidR="007D4ABF" w:rsidRDefault="003B64DC" w:rsidP="003B64DC">
      <w:pPr>
        <w:pStyle w:val="Heading2"/>
      </w:pPr>
      <w:r>
        <w:t>Coding:</w:t>
      </w:r>
    </w:p>
    <w:p w:rsidR="00563076" w:rsidRDefault="0036205C" w:rsidP="00AF696D">
      <w:r>
        <w:t xml:space="preserve">Design a TalentTreeNode </w:t>
      </w:r>
      <w:r w:rsidR="00563076">
        <w:t>class</w:t>
      </w:r>
      <w:r w:rsidR="00652B69">
        <w:t xml:space="preserve"> for a “talent tree” data structure</w:t>
      </w:r>
      <w:r w:rsidR="00563076">
        <w:t>.  It should have</w:t>
      </w:r>
      <w:r>
        <w:t xml:space="preserve"> </w:t>
      </w:r>
      <w:r w:rsidR="00FF374A">
        <w:t>the</w:t>
      </w:r>
      <w:r>
        <w:t xml:space="preserve"> </w:t>
      </w:r>
      <w:r w:rsidR="00680C89">
        <w:t xml:space="preserve">following </w:t>
      </w:r>
      <w:r w:rsidR="00295D4D">
        <w:t>fields</w:t>
      </w:r>
      <w:r w:rsidR="00E81DE8">
        <w:t xml:space="preserve">: </w:t>
      </w:r>
    </w:p>
    <w:p w:rsidR="00E2759B" w:rsidRDefault="00E2759B" w:rsidP="00AF696D"/>
    <w:p w:rsidR="00563076" w:rsidRDefault="00233BED" w:rsidP="00563076">
      <w:pPr>
        <w:numPr>
          <w:ilvl w:val="0"/>
          <w:numId w:val="17"/>
        </w:numPr>
      </w:pPr>
      <w:r>
        <w:t>The a</w:t>
      </w:r>
      <w:r w:rsidR="00563076">
        <w:t>bility name</w:t>
      </w:r>
      <w:r w:rsidR="0036205C">
        <w:t xml:space="preserve"> </w:t>
      </w:r>
    </w:p>
    <w:p w:rsidR="00563076" w:rsidRDefault="00563076" w:rsidP="00563076">
      <w:pPr>
        <w:numPr>
          <w:ilvl w:val="0"/>
          <w:numId w:val="17"/>
        </w:numPr>
      </w:pPr>
      <w:r>
        <w:t>Boolean indicating if the player has learned this talent</w:t>
      </w:r>
    </w:p>
    <w:p w:rsidR="00563076" w:rsidRDefault="00563076" w:rsidP="00563076">
      <w:pPr>
        <w:numPr>
          <w:ilvl w:val="0"/>
          <w:numId w:val="17"/>
        </w:numPr>
      </w:pPr>
      <w:r>
        <w:t>Exactly</w:t>
      </w:r>
      <w:r w:rsidR="00980F96">
        <w:t xml:space="preserve"> two </w:t>
      </w:r>
      <w:r>
        <w:t xml:space="preserve">TalentTreeNodes: a left </w:t>
      </w:r>
      <w:r w:rsidR="00314A1D">
        <w:t>child node and a right child node</w:t>
      </w:r>
    </w:p>
    <w:p w:rsidR="00563076" w:rsidRDefault="00563076" w:rsidP="00563076"/>
    <w:p w:rsidR="00644E44" w:rsidRDefault="008B00E0" w:rsidP="00563076">
      <w:r>
        <w:t>Make an appropriate constructor for a TalentTreeNode object</w:t>
      </w:r>
      <w:r w:rsidR="00980F96">
        <w:t>, which can set both its name and whether the player has learned it</w:t>
      </w:r>
      <w:r>
        <w:t xml:space="preserve">.  </w:t>
      </w:r>
      <w:r w:rsidR="003B2318">
        <w:t xml:space="preserve">You will </w:t>
      </w:r>
      <w:r w:rsidR="001F2AFD">
        <w:t xml:space="preserve">also need a way to </w:t>
      </w:r>
      <w:r w:rsidR="00D36A7F">
        <w:t xml:space="preserve">get &amp; </w:t>
      </w:r>
      <w:r w:rsidR="003B2318">
        <w:t xml:space="preserve">set </w:t>
      </w:r>
      <w:r w:rsidR="00BE7B01">
        <w:t xml:space="preserve">each </w:t>
      </w:r>
      <w:r w:rsidR="00174662">
        <w:t>child node</w:t>
      </w:r>
      <w:r w:rsidR="001F2AFD">
        <w:t xml:space="preserve">. </w:t>
      </w:r>
    </w:p>
    <w:p w:rsidR="00644E44" w:rsidRDefault="00644E44" w:rsidP="00AF696D"/>
    <w:p w:rsidR="001F2AFD" w:rsidRDefault="00737880" w:rsidP="00AF696D">
      <w:r>
        <w:lastRenderedPageBreak/>
        <w:t>In your main method, c</w:t>
      </w:r>
      <w:r w:rsidR="001F2AFD">
        <w:t>reate</w:t>
      </w:r>
      <w:r w:rsidR="00980F96">
        <w:t xml:space="preserve"> a sample talent tree of at least depth 3 (that is, three levels) with some nodes learned and</w:t>
      </w:r>
      <w:r w:rsidR="001F2AFD">
        <w:t xml:space="preserve"> some</w:t>
      </w:r>
      <w:r w:rsidR="00980F96">
        <w:t xml:space="preserve"> unlearned (make sure it’s legal – no skipping talent prerequisites). </w:t>
      </w:r>
      <w:r w:rsidR="001F2AFD">
        <w:t xml:space="preserve">You’ll have to do this manually: Create all </w:t>
      </w:r>
      <w:r>
        <w:t>seven</w:t>
      </w:r>
      <w:r w:rsidR="001F2AFD">
        <w:t xml:space="preserve"> nodes in temporary variables, and hardcode their relationships.  It may help to draw out the tree</w:t>
      </w:r>
      <w:r w:rsidR="00D81ADA">
        <w:t>.</w:t>
      </w:r>
    </w:p>
    <w:p w:rsidR="001F2AFD" w:rsidRDefault="001F2AFD" w:rsidP="00AF696D"/>
    <w:p w:rsidR="0036205C" w:rsidRDefault="00EB015E" w:rsidP="00AF696D">
      <w:r>
        <w:t>W</w:t>
      </w:r>
      <w:r w:rsidR="00980F96">
        <w:t xml:space="preserve">rite the following </w:t>
      </w:r>
      <w:r w:rsidR="0036205C">
        <w:t xml:space="preserve">recursive methods </w:t>
      </w:r>
      <w:r>
        <w:t>in</w:t>
      </w:r>
      <w:r w:rsidR="0036205C">
        <w:t xml:space="preserve"> TalentTreeNode</w:t>
      </w:r>
      <w:r>
        <w:t xml:space="preserve">, then call them on </w:t>
      </w:r>
      <w:r w:rsidR="00472428">
        <w:t xml:space="preserve">only </w:t>
      </w:r>
      <w:r>
        <w:t>your root node to show that they work:</w:t>
      </w:r>
    </w:p>
    <w:p w:rsidR="00EB015E" w:rsidRDefault="00EB015E" w:rsidP="00AF696D"/>
    <w:p w:rsidR="004F291D" w:rsidRDefault="004F291D" w:rsidP="00AF696D">
      <w:pPr>
        <w:numPr>
          <w:ilvl w:val="0"/>
          <w:numId w:val="16"/>
        </w:numPr>
      </w:pPr>
      <w:r w:rsidRPr="004F291D">
        <w:rPr>
          <w:i/>
        </w:rPr>
        <w:t>ListAllAbilities(</w:t>
      </w:r>
      <w:r>
        <w:rPr>
          <w:i/>
        </w:rPr>
        <w:t xml:space="preserve"> </w:t>
      </w:r>
      <w:r w:rsidRPr="004F291D">
        <w:rPr>
          <w:i/>
        </w:rPr>
        <w:t>)</w:t>
      </w:r>
      <w:r>
        <w:t xml:space="preserve"> should print all of the abilities in the tree using “in order” traversal</w:t>
      </w:r>
    </w:p>
    <w:p w:rsidR="004B4F14" w:rsidRDefault="004B4F14" w:rsidP="004F291D">
      <w:pPr>
        <w:numPr>
          <w:ilvl w:val="1"/>
          <w:numId w:val="16"/>
        </w:numPr>
      </w:pPr>
      <w:r w:rsidRPr="004B4F14">
        <w:rPr>
          <w:i/>
        </w:rPr>
        <w:t>Recursion</w:t>
      </w:r>
      <w:r>
        <w:t>: Call the method on the left node (if it exists)</w:t>
      </w:r>
    </w:p>
    <w:p w:rsidR="004B4F14" w:rsidRDefault="004B4F14" w:rsidP="004F291D">
      <w:pPr>
        <w:numPr>
          <w:ilvl w:val="1"/>
          <w:numId w:val="16"/>
        </w:numPr>
      </w:pPr>
      <w:r>
        <w:t>Print this one</w:t>
      </w:r>
    </w:p>
    <w:p w:rsidR="004F291D" w:rsidRDefault="004B4F14" w:rsidP="004F291D">
      <w:pPr>
        <w:numPr>
          <w:ilvl w:val="1"/>
          <w:numId w:val="16"/>
        </w:numPr>
      </w:pPr>
      <w:r w:rsidRPr="004B4F14">
        <w:rPr>
          <w:i/>
        </w:rPr>
        <w:t>Recursion</w:t>
      </w:r>
      <w:r>
        <w:t>: Call the method on the right node (if it exists)</w:t>
      </w:r>
    </w:p>
    <w:p w:rsidR="004F291D" w:rsidRPr="004F291D" w:rsidRDefault="004F291D" w:rsidP="004F291D">
      <w:pPr>
        <w:ind w:left="1440"/>
      </w:pPr>
    </w:p>
    <w:p w:rsidR="004B6D3B" w:rsidRDefault="0036205C" w:rsidP="00AF696D">
      <w:pPr>
        <w:numPr>
          <w:ilvl w:val="0"/>
          <w:numId w:val="16"/>
        </w:numPr>
      </w:pPr>
      <w:r>
        <w:rPr>
          <w:i/>
        </w:rPr>
        <w:t>List</w:t>
      </w:r>
      <w:r w:rsidR="00E71A8A">
        <w:rPr>
          <w:i/>
        </w:rPr>
        <w:t>Known</w:t>
      </w:r>
      <w:r>
        <w:rPr>
          <w:i/>
        </w:rPr>
        <w:t>Abilities(</w:t>
      </w:r>
      <w:r w:rsidR="004F291D">
        <w:rPr>
          <w:i/>
        </w:rPr>
        <w:t xml:space="preserve"> </w:t>
      </w:r>
      <w:r>
        <w:rPr>
          <w:i/>
        </w:rPr>
        <w:t>)</w:t>
      </w:r>
      <w:r>
        <w:t xml:space="preserve"> should </w:t>
      </w:r>
      <w:r w:rsidR="004C5251">
        <w:t>print out</w:t>
      </w:r>
      <w:r>
        <w:t xml:space="preserve"> </w:t>
      </w:r>
      <w:r w:rsidR="004C5251">
        <w:t>which</w:t>
      </w:r>
      <w:r w:rsidR="004B6D3B">
        <w:t xml:space="preserve"> abilities the player knows.  </w:t>
      </w:r>
    </w:p>
    <w:p w:rsidR="003D5C7A" w:rsidRDefault="004B6D3B" w:rsidP="004B6D3B">
      <w:pPr>
        <w:numPr>
          <w:ilvl w:val="1"/>
          <w:numId w:val="16"/>
        </w:numPr>
      </w:pPr>
      <w:r>
        <w:rPr>
          <w:i/>
        </w:rPr>
        <w:t xml:space="preserve">Recursion: </w:t>
      </w:r>
      <w:r w:rsidR="00D60B7C">
        <w:t>Print “this” node’</w:t>
      </w:r>
      <w:r w:rsidR="003133FF">
        <w:t>s ability if it has been</w:t>
      </w:r>
      <w:r w:rsidR="00D60B7C">
        <w:t xml:space="preserve"> learned, then c</w:t>
      </w:r>
      <w:r>
        <w:t xml:space="preserve">heck for any </w:t>
      </w:r>
      <w:r w:rsidR="00D60B7C">
        <w:t>child nodes</w:t>
      </w:r>
      <w:r>
        <w:t xml:space="preserve"> and call their ListKnownAbilities().</w:t>
      </w:r>
      <w:r w:rsidR="003D5C7A">
        <w:t xml:space="preserve">  </w:t>
      </w:r>
    </w:p>
    <w:p w:rsidR="0036205C" w:rsidRDefault="003D5C7A" w:rsidP="004B6D3B">
      <w:pPr>
        <w:numPr>
          <w:ilvl w:val="1"/>
          <w:numId w:val="16"/>
        </w:numPr>
      </w:pPr>
      <w:r>
        <w:t xml:space="preserve">If </w:t>
      </w:r>
      <w:r w:rsidR="001B365F">
        <w:t>the current node’s</w:t>
      </w:r>
      <w:r w:rsidR="008F3D28">
        <w:t xml:space="preserve"> ability has not been learned</w:t>
      </w:r>
      <w:r>
        <w:t>, there’s no need to check for child nodes, since they</w:t>
      </w:r>
      <w:r w:rsidR="00D30B27">
        <w:t xml:space="preserve"> couldn’t have been</w:t>
      </w:r>
      <w:r>
        <w:t xml:space="preserve"> learned yet anyway.</w:t>
      </w:r>
    </w:p>
    <w:p w:rsidR="004942D3" w:rsidRDefault="004942D3" w:rsidP="004942D3">
      <w:pPr>
        <w:ind w:left="720"/>
      </w:pPr>
    </w:p>
    <w:p w:rsidR="0036205C" w:rsidRDefault="008B00E0" w:rsidP="001F2AFD">
      <w:pPr>
        <w:numPr>
          <w:ilvl w:val="0"/>
          <w:numId w:val="16"/>
        </w:numPr>
      </w:pPr>
      <w:r>
        <w:rPr>
          <w:i/>
        </w:rPr>
        <w:t>ListPossibleAbilities(</w:t>
      </w:r>
      <w:r w:rsidR="004F291D">
        <w:rPr>
          <w:i/>
        </w:rPr>
        <w:t xml:space="preserve"> </w:t>
      </w:r>
      <w:r>
        <w:rPr>
          <w:i/>
        </w:rPr>
        <w:t xml:space="preserve">) </w:t>
      </w:r>
      <w:r>
        <w:t xml:space="preserve">should </w:t>
      </w:r>
      <w:r w:rsidR="00732317">
        <w:t xml:space="preserve">only </w:t>
      </w:r>
      <w:r w:rsidR="004C5251">
        <w:t xml:space="preserve">print </w:t>
      </w:r>
      <w:r w:rsidR="00732317">
        <w:t>the</w:t>
      </w:r>
      <w:r>
        <w:t xml:space="preserve"> abilities the player could learn </w:t>
      </w:r>
      <w:r w:rsidRPr="00980F96">
        <w:rPr>
          <w:i/>
        </w:rPr>
        <w:t>next</w:t>
      </w:r>
      <w:r>
        <w:t xml:space="preserve">.  These are all the abilities that are not </w:t>
      </w:r>
      <w:r w:rsidR="00732317">
        <w:t xml:space="preserve">yet </w:t>
      </w:r>
      <w:r>
        <w:t>known, but have a parent that is known.</w:t>
      </w:r>
    </w:p>
    <w:p w:rsidR="003D5C7A" w:rsidRDefault="003D5C7A" w:rsidP="003D5C7A">
      <w:pPr>
        <w:numPr>
          <w:ilvl w:val="1"/>
          <w:numId w:val="16"/>
        </w:numPr>
      </w:pPr>
      <w:r>
        <w:rPr>
          <w:i/>
        </w:rPr>
        <w:t xml:space="preserve">Recursion: </w:t>
      </w:r>
      <w:r>
        <w:t xml:space="preserve">Only print a node’s ability if </w:t>
      </w:r>
      <w:r w:rsidR="003A4279">
        <w:t>it is not known, but its parent’s ability is known.</w:t>
      </w:r>
    </w:p>
    <w:p w:rsidR="003A4279" w:rsidRDefault="003A4279" w:rsidP="003D5C7A">
      <w:pPr>
        <w:numPr>
          <w:ilvl w:val="1"/>
          <w:numId w:val="16"/>
        </w:numPr>
      </w:pPr>
      <w:r>
        <w:t>To do this, you’ll need to figure out the condition for printing and the condition for recursion.  If you get both correct, it should only print abilities that have not been learned, but whose parents HAVE been learned.</w:t>
      </w:r>
    </w:p>
    <w:p w:rsidR="004F291D" w:rsidRDefault="004F291D" w:rsidP="003D5C7A">
      <w:pPr>
        <w:numPr>
          <w:ilvl w:val="1"/>
          <w:numId w:val="16"/>
        </w:numPr>
      </w:pPr>
      <w:r>
        <w:t>Note: A node does NOT need to know about its parent for this to work.</w:t>
      </w:r>
    </w:p>
    <w:p w:rsidR="004C5251" w:rsidRDefault="004C5251" w:rsidP="002A3F9E"/>
    <w:p w:rsidR="00D207C1" w:rsidRDefault="00D207C1" w:rsidP="002A3F9E"/>
    <w:p w:rsidR="002C17B1" w:rsidRDefault="002C17B1" w:rsidP="002C17B1">
      <w:pPr>
        <w:pStyle w:val="Heading2"/>
      </w:pPr>
      <w:r>
        <w:t>Finished?</w:t>
      </w:r>
    </w:p>
    <w:p w:rsidR="00D76B7B" w:rsidRPr="00D207C1" w:rsidRDefault="00623316" w:rsidP="00D207C1">
      <w:pPr>
        <w:rPr>
          <w:b/>
          <w:u w:val="single"/>
        </w:rPr>
      </w:pPr>
      <w:r w:rsidRPr="00623316">
        <w:rPr>
          <w:b/>
          <w:u w:val="single"/>
        </w:rPr>
        <w:t>Make sure you follow the coding standards for all code you create.</w:t>
      </w:r>
    </w:p>
    <w:p w:rsidR="00E17669" w:rsidRDefault="00D76B7B">
      <w:r>
        <w:t>Demonstrate yo</w:t>
      </w:r>
      <w:r w:rsidR="00A239A9">
        <w:t>ur code to the instructor or TA and show them the code.</w:t>
      </w:r>
    </w:p>
    <w:sectPr w:rsidR="00E17669">
      <w:headerReference w:type="default" r:id="rId7"/>
      <w:footerReference w:type="default" r:id="rId8"/>
      <w:headerReference w:type="firs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B03" w:rsidRDefault="00090B03">
      <w:r>
        <w:separator/>
      </w:r>
    </w:p>
  </w:endnote>
  <w:endnote w:type="continuationSeparator" w:id="0">
    <w:p w:rsidR="00090B03" w:rsidRDefault="00090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81" w:rsidRDefault="004C5251" w:rsidP="001820AB">
    <w:pPr>
      <w:pStyle w:val="Footer"/>
      <w:pBdr>
        <w:top w:val="single" w:sz="4" w:space="1" w:color="auto"/>
      </w:pBdr>
      <w:rPr>
        <w:rFonts w:ascii="Helvetica" w:hAnsi="Helvetica"/>
      </w:rPr>
    </w:pPr>
    <w:r>
      <w:rPr>
        <w:rFonts w:ascii="Helvetica" w:hAnsi="Helvetica"/>
      </w:rPr>
      <w:t>G</w:t>
    </w:r>
    <w:r w:rsidR="00563D81">
      <w:rPr>
        <w:rFonts w:ascii="Helvetica" w:hAnsi="Helvetica"/>
      </w:rPr>
      <w:t>DAPS2</w:t>
    </w:r>
    <w:r>
      <w:rPr>
        <w:rFonts w:ascii="Helvetica" w:hAnsi="Helvetica"/>
      </w:rPr>
      <w:tab/>
    </w:r>
    <w:r w:rsidRPr="001820AB">
      <w:rPr>
        <w:rStyle w:val="PageNumber"/>
        <w:rFonts w:ascii="Helvetica" w:hAnsi="Helvetica"/>
      </w:rPr>
      <w:t xml:space="preserve">Page </w:t>
    </w:r>
    <w:r w:rsidRPr="001820AB">
      <w:rPr>
        <w:rStyle w:val="PageNumber"/>
        <w:rFonts w:ascii="Helvetica" w:hAnsi="Helvetica"/>
      </w:rPr>
      <w:fldChar w:fldCharType="begin"/>
    </w:r>
    <w:r w:rsidRPr="001820AB">
      <w:rPr>
        <w:rStyle w:val="PageNumber"/>
        <w:rFonts w:ascii="Helvetica" w:hAnsi="Helvetica"/>
      </w:rPr>
      <w:instrText xml:space="preserve"> PAGE </w:instrText>
    </w:r>
    <w:r w:rsidRPr="001820AB">
      <w:rPr>
        <w:rStyle w:val="PageNumber"/>
        <w:rFonts w:ascii="Helvetica" w:hAnsi="Helvetica"/>
      </w:rPr>
      <w:fldChar w:fldCharType="separate"/>
    </w:r>
    <w:r w:rsidR="00EF72CD">
      <w:rPr>
        <w:rStyle w:val="PageNumber"/>
        <w:rFonts w:ascii="Helvetica" w:hAnsi="Helvetica"/>
        <w:noProof/>
      </w:rPr>
      <w:t>1</w:t>
    </w:r>
    <w:r w:rsidRPr="001820AB">
      <w:rPr>
        <w:rStyle w:val="PageNumber"/>
        <w:rFonts w:ascii="Helvetica" w:hAnsi="Helvetica"/>
      </w:rPr>
      <w:fldChar w:fldCharType="end"/>
    </w:r>
    <w:r w:rsidRPr="001820AB">
      <w:rPr>
        <w:rStyle w:val="PageNumber"/>
        <w:rFonts w:ascii="Helvetica" w:hAnsi="Helvetica"/>
      </w:rPr>
      <w:t xml:space="preserve"> of </w:t>
    </w:r>
    <w:r w:rsidRPr="001820AB">
      <w:rPr>
        <w:rStyle w:val="PageNumber"/>
        <w:rFonts w:ascii="Helvetica" w:hAnsi="Helvetica"/>
      </w:rPr>
      <w:fldChar w:fldCharType="begin"/>
    </w:r>
    <w:r w:rsidRPr="001820AB">
      <w:rPr>
        <w:rStyle w:val="PageNumber"/>
        <w:rFonts w:ascii="Helvetica" w:hAnsi="Helvetica"/>
      </w:rPr>
      <w:instrText xml:space="preserve"> NUMPAGES </w:instrText>
    </w:r>
    <w:r w:rsidRPr="001820AB">
      <w:rPr>
        <w:rStyle w:val="PageNumber"/>
        <w:rFonts w:ascii="Helvetica" w:hAnsi="Helvetica"/>
      </w:rPr>
      <w:fldChar w:fldCharType="separate"/>
    </w:r>
    <w:r w:rsidR="00EF72CD">
      <w:rPr>
        <w:rStyle w:val="PageNumber"/>
        <w:rFonts w:ascii="Helvetica" w:hAnsi="Helvetica"/>
        <w:noProof/>
      </w:rPr>
      <w:t>2</w:t>
    </w:r>
    <w:r w:rsidRPr="001820AB">
      <w:rPr>
        <w:rStyle w:val="PageNumber"/>
        <w:rFonts w:ascii="Helvetica" w:hAnsi="Helvetica"/>
      </w:rPr>
      <w:fldChar w:fldCharType="end"/>
    </w:r>
    <w:r w:rsidR="00563D81">
      <w:rPr>
        <w:rStyle w:val="PageNumber"/>
        <w:rFonts w:ascii="Helvetica" w:hAnsi="Helvetica"/>
      </w:rPr>
      <w:tab/>
      <w:t>IGME 106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B03" w:rsidRDefault="00090B03">
      <w:r>
        <w:separator/>
      </w:r>
    </w:p>
  </w:footnote>
  <w:footnote w:type="continuationSeparator" w:id="0">
    <w:p w:rsidR="00090B03" w:rsidRDefault="00090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4C5251">
      <w:trPr>
        <w:jc w:val="center"/>
      </w:trPr>
      <w:tc>
        <w:tcPr>
          <w:tcW w:w="1818" w:type="dxa"/>
        </w:tcPr>
        <w:p w:rsidR="004C5251" w:rsidRDefault="004C5251">
          <w:pPr>
            <w:spacing w:before="120"/>
            <w:rPr>
              <w:b/>
              <w:sz w:val="28"/>
            </w:rPr>
          </w:pPr>
          <w:r>
            <w:rPr>
              <w:rFonts w:ascii="New York" w:hAnsi="New York"/>
              <w:b/>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pt;height:20.55pt" o:ole="" fillcolor="window">
                <v:imagedata r:id="rId1" o:title=""/>
              </v:shape>
              <o:OLEObject Type="Embed" ProgID="Word.Picture.8" ShapeID="_x0000_i1025" DrawAspect="Content" ObjectID="_1644036548" r:id="rId2"/>
            </w:object>
          </w:r>
        </w:p>
      </w:tc>
      <w:tc>
        <w:tcPr>
          <w:tcW w:w="6912" w:type="dxa"/>
        </w:tcPr>
        <w:p w:rsidR="004C5251" w:rsidRPr="001820AB" w:rsidRDefault="004C5251" w:rsidP="001820AB">
          <w:pPr>
            <w:pStyle w:val="Header"/>
            <w:jc w:val="center"/>
            <w:rPr>
              <w:rFonts w:ascii="Arial" w:hAnsi="Arial" w:cs="Arial"/>
            </w:rPr>
          </w:pPr>
          <w:r w:rsidRPr="001820AB">
            <w:rPr>
              <w:rFonts w:ascii="Arial" w:hAnsi="Arial" w:cs="Arial"/>
            </w:rPr>
            <w:t>Rochester Institute of Technology</w:t>
          </w:r>
        </w:p>
        <w:p w:rsidR="004C5251" w:rsidRPr="001820AB" w:rsidRDefault="004C5251"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rsidR="004C5251" w:rsidRPr="001820AB" w:rsidRDefault="004C5251" w:rsidP="005D28F6">
          <w:pPr>
            <w:pStyle w:val="Header"/>
            <w:jc w:val="center"/>
            <w:rPr>
              <w:rFonts w:ascii="Arial" w:hAnsi="Arial" w:cs="Arial"/>
            </w:rPr>
          </w:pPr>
          <w:r w:rsidRPr="001820AB">
            <w:rPr>
              <w:rFonts w:ascii="Arial" w:hAnsi="Arial" w:cs="Arial"/>
            </w:rPr>
            <w:t xml:space="preserve">Department of </w:t>
          </w:r>
          <w:r>
            <w:rPr>
              <w:rFonts w:ascii="Arial" w:hAnsi="Arial" w:cs="Arial"/>
            </w:rPr>
            <w:t>Interactive Games and Media</w:t>
          </w:r>
        </w:p>
      </w:tc>
    </w:tr>
  </w:tbl>
  <w:p w:rsidR="004C5251" w:rsidRDefault="004C52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4C5251">
      <w:trPr>
        <w:jc w:val="center"/>
      </w:trPr>
      <w:tc>
        <w:tcPr>
          <w:tcW w:w="2160" w:type="dxa"/>
        </w:tcPr>
        <w:p w:rsidR="004C5251" w:rsidRDefault="004C5251">
          <w:pPr>
            <w:spacing w:before="120"/>
            <w:rPr>
              <w:b/>
              <w:sz w:val="28"/>
            </w:rPr>
          </w:pPr>
          <w:r>
            <w:rPr>
              <w:rFonts w:ascii="New York" w:hAnsi="New York"/>
              <w:b/>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6pt;height:20.55pt" o:ole="" fillcolor="window">
                <v:imagedata r:id="rId1" o:title=""/>
              </v:shape>
              <o:OLEObject Type="Embed" ProgID="Word.Picture.8" ShapeID="_x0000_i1026" DrawAspect="Content" ObjectID="_1644036549" r:id="rId2"/>
            </w:object>
          </w:r>
        </w:p>
      </w:tc>
      <w:tc>
        <w:tcPr>
          <w:tcW w:w="6705" w:type="dxa"/>
        </w:tcPr>
        <w:p w:rsidR="004C5251" w:rsidRDefault="004C5251">
          <w:pPr>
            <w:pStyle w:val="Header"/>
          </w:pPr>
          <w:r>
            <w:t>Rochester Institute of Technology</w:t>
          </w:r>
        </w:p>
        <w:p w:rsidR="004C5251" w:rsidRDefault="004C5251">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rsidR="004C5251" w:rsidRDefault="004C5251">
          <w:pPr>
            <w:pStyle w:val="Header"/>
          </w:pPr>
          <w:r>
            <w:tab/>
            <w:t>Department of Information Technology</w:t>
          </w:r>
          <w:r>
            <w:tab/>
          </w:r>
        </w:p>
      </w:tc>
    </w:tr>
  </w:tbl>
  <w:p w:rsidR="004C5251" w:rsidRDefault="004C52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35953"/>
    <w:multiLevelType w:val="hybridMultilevel"/>
    <w:tmpl w:val="F9002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DE2534F"/>
    <w:multiLevelType w:val="hybridMultilevel"/>
    <w:tmpl w:val="A0C4F3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4B6C31"/>
    <w:multiLevelType w:val="hybridMultilevel"/>
    <w:tmpl w:val="E5B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E402A"/>
    <w:multiLevelType w:val="hybridMultilevel"/>
    <w:tmpl w:val="A3325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5B72FD"/>
    <w:multiLevelType w:val="hybridMultilevel"/>
    <w:tmpl w:val="B02C0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4"/>
  </w:num>
  <w:num w:numId="3">
    <w:abstractNumId w:val="15"/>
  </w:num>
  <w:num w:numId="4">
    <w:abstractNumId w:val="4"/>
  </w:num>
  <w:num w:numId="5">
    <w:abstractNumId w:val="3"/>
  </w:num>
  <w:num w:numId="6">
    <w:abstractNumId w:val="7"/>
  </w:num>
  <w:num w:numId="7">
    <w:abstractNumId w:val="12"/>
  </w:num>
  <w:num w:numId="8">
    <w:abstractNumId w:val="6"/>
  </w:num>
  <w:num w:numId="9">
    <w:abstractNumId w:val="0"/>
  </w:num>
  <w:num w:numId="10">
    <w:abstractNumId w:val="2"/>
  </w:num>
  <w:num w:numId="11">
    <w:abstractNumId w:val="11"/>
  </w:num>
  <w:num w:numId="12">
    <w:abstractNumId w:val="5"/>
  </w:num>
  <w:num w:numId="13">
    <w:abstractNumId w:val="16"/>
  </w:num>
  <w:num w:numId="14">
    <w:abstractNumId w:val="8"/>
  </w:num>
  <w:num w:numId="15">
    <w:abstractNumId w:val="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F40"/>
    <w:rsid w:val="00005F9D"/>
    <w:rsid w:val="00017037"/>
    <w:rsid w:val="00020C94"/>
    <w:rsid w:val="00021D2A"/>
    <w:rsid w:val="00035364"/>
    <w:rsid w:val="00042CFD"/>
    <w:rsid w:val="00044F50"/>
    <w:rsid w:val="00046CB8"/>
    <w:rsid w:val="00090B03"/>
    <w:rsid w:val="000D483F"/>
    <w:rsid w:val="000D5CDB"/>
    <w:rsid w:val="000E1F40"/>
    <w:rsid w:val="001157DB"/>
    <w:rsid w:val="00116FA1"/>
    <w:rsid w:val="00136BD8"/>
    <w:rsid w:val="00146018"/>
    <w:rsid w:val="00165E6A"/>
    <w:rsid w:val="00167737"/>
    <w:rsid w:val="00174662"/>
    <w:rsid w:val="00174F09"/>
    <w:rsid w:val="001815FD"/>
    <w:rsid w:val="001820AB"/>
    <w:rsid w:val="00186F88"/>
    <w:rsid w:val="001A2E45"/>
    <w:rsid w:val="001B21B1"/>
    <w:rsid w:val="001B365F"/>
    <w:rsid w:val="001C29F5"/>
    <w:rsid w:val="001C62F4"/>
    <w:rsid w:val="001D217C"/>
    <w:rsid w:val="001D6A43"/>
    <w:rsid w:val="001E3382"/>
    <w:rsid w:val="001E4BAF"/>
    <w:rsid w:val="001F2AFD"/>
    <w:rsid w:val="00224A7E"/>
    <w:rsid w:val="00225F0D"/>
    <w:rsid w:val="00233BED"/>
    <w:rsid w:val="00242CB1"/>
    <w:rsid w:val="00280301"/>
    <w:rsid w:val="00295D4D"/>
    <w:rsid w:val="002A3F9E"/>
    <w:rsid w:val="002B0923"/>
    <w:rsid w:val="002B183B"/>
    <w:rsid w:val="002C17B1"/>
    <w:rsid w:val="002D6836"/>
    <w:rsid w:val="002F7C67"/>
    <w:rsid w:val="003133FF"/>
    <w:rsid w:val="00314A1D"/>
    <w:rsid w:val="00315DE8"/>
    <w:rsid w:val="0033185B"/>
    <w:rsid w:val="00350021"/>
    <w:rsid w:val="0035147E"/>
    <w:rsid w:val="0036205C"/>
    <w:rsid w:val="00365760"/>
    <w:rsid w:val="003729D6"/>
    <w:rsid w:val="003950A9"/>
    <w:rsid w:val="003A4279"/>
    <w:rsid w:val="003B2318"/>
    <w:rsid w:val="003B64DC"/>
    <w:rsid w:val="003C4AD9"/>
    <w:rsid w:val="003D000F"/>
    <w:rsid w:val="003D5C7A"/>
    <w:rsid w:val="003E1B8F"/>
    <w:rsid w:val="004045F6"/>
    <w:rsid w:val="00410472"/>
    <w:rsid w:val="00427F76"/>
    <w:rsid w:val="00432B3E"/>
    <w:rsid w:val="00437F06"/>
    <w:rsid w:val="00442E71"/>
    <w:rsid w:val="004438AF"/>
    <w:rsid w:val="00445613"/>
    <w:rsid w:val="00445ED5"/>
    <w:rsid w:val="0046243E"/>
    <w:rsid w:val="00472428"/>
    <w:rsid w:val="004768C4"/>
    <w:rsid w:val="00476C59"/>
    <w:rsid w:val="00477232"/>
    <w:rsid w:val="00487638"/>
    <w:rsid w:val="004942D3"/>
    <w:rsid w:val="004B4F14"/>
    <w:rsid w:val="004B50DF"/>
    <w:rsid w:val="004B6D3B"/>
    <w:rsid w:val="004C5251"/>
    <w:rsid w:val="004D07F6"/>
    <w:rsid w:val="004F0D86"/>
    <w:rsid w:val="004F291D"/>
    <w:rsid w:val="004F4804"/>
    <w:rsid w:val="004F4EE0"/>
    <w:rsid w:val="0051158F"/>
    <w:rsid w:val="00514031"/>
    <w:rsid w:val="005316A5"/>
    <w:rsid w:val="00543DD8"/>
    <w:rsid w:val="00557527"/>
    <w:rsid w:val="00563076"/>
    <w:rsid w:val="00563D81"/>
    <w:rsid w:val="0057400E"/>
    <w:rsid w:val="00581C5F"/>
    <w:rsid w:val="00586FB2"/>
    <w:rsid w:val="0059047E"/>
    <w:rsid w:val="005C4E9F"/>
    <w:rsid w:val="005C5A70"/>
    <w:rsid w:val="005D28F6"/>
    <w:rsid w:val="005E5884"/>
    <w:rsid w:val="005F2307"/>
    <w:rsid w:val="00600822"/>
    <w:rsid w:val="00603EFD"/>
    <w:rsid w:val="006101FF"/>
    <w:rsid w:val="00623316"/>
    <w:rsid w:val="00644E44"/>
    <w:rsid w:val="00647F0B"/>
    <w:rsid w:val="00652B69"/>
    <w:rsid w:val="00673836"/>
    <w:rsid w:val="00680C89"/>
    <w:rsid w:val="00685ED0"/>
    <w:rsid w:val="006922AA"/>
    <w:rsid w:val="006B0B96"/>
    <w:rsid w:val="006E26C7"/>
    <w:rsid w:val="006E3125"/>
    <w:rsid w:val="006F746D"/>
    <w:rsid w:val="00715E50"/>
    <w:rsid w:val="00722BA8"/>
    <w:rsid w:val="00727FB8"/>
    <w:rsid w:val="00732317"/>
    <w:rsid w:val="00737880"/>
    <w:rsid w:val="00765867"/>
    <w:rsid w:val="007C4EED"/>
    <w:rsid w:val="007D4ABF"/>
    <w:rsid w:val="007E0214"/>
    <w:rsid w:val="007E1C9C"/>
    <w:rsid w:val="00800680"/>
    <w:rsid w:val="00810C05"/>
    <w:rsid w:val="00813934"/>
    <w:rsid w:val="008223B0"/>
    <w:rsid w:val="00833FCE"/>
    <w:rsid w:val="00836C52"/>
    <w:rsid w:val="008376E3"/>
    <w:rsid w:val="008425D5"/>
    <w:rsid w:val="00847003"/>
    <w:rsid w:val="00853F66"/>
    <w:rsid w:val="00863ECD"/>
    <w:rsid w:val="00883CFF"/>
    <w:rsid w:val="00886AC2"/>
    <w:rsid w:val="008A180D"/>
    <w:rsid w:val="008B00E0"/>
    <w:rsid w:val="008C04A0"/>
    <w:rsid w:val="008D3DA6"/>
    <w:rsid w:val="008F3D28"/>
    <w:rsid w:val="009150CE"/>
    <w:rsid w:val="00917689"/>
    <w:rsid w:val="009432EA"/>
    <w:rsid w:val="00956CCA"/>
    <w:rsid w:val="00961273"/>
    <w:rsid w:val="00972717"/>
    <w:rsid w:val="00980F96"/>
    <w:rsid w:val="0098655D"/>
    <w:rsid w:val="009B605D"/>
    <w:rsid w:val="009C409E"/>
    <w:rsid w:val="009C5299"/>
    <w:rsid w:val="009E49A0"/>
    <w:rsid w:val="009E4DBE"/>
    <w:rsid w:val="00A05A1C"/>
    <w:rsid w:val="00A239A9"/>
    <w:rsid w:val="00A24A86"/>
    <w:rsid w:val="00A3124E"/>
    <w:rsid w:val="00A31477"/>
    <w:rsid w:val="00A425AC"/>
    <w:rsid w:val="00A5783D"/>
    <w:rsid w:val="00A72AF9"/>
    <w:rsid w:val="00A775E2"/>
    <w:rsid w:val="00A8391C"/>
    <w:rsid w:val="00A83B88"/>
    <w:rsid w:val="00AC06F4"/>
    <w:rsid w:val="00AC3777"/>
    <w:rsid w:val="00AC4EB2"/>
    <w:rsid w:val="00AE2822"/>
    <w:rsid w:val="00AE2BA3"/>
    <w:rsid w:val="00AF3009"/>
    <w:rsid w:val="00AF696D"/>
    <w:rsid w:val="00AF7084"/>
    <w:rsid w:val="00B03AAB"/>
    <w:rsid w:val="00B238E9"/>
    <w:rsid w:val="00B2587D"/>
    <w:rsid w:val="00B3796A"/>
    <w:rsid w:val="00B57EC7"/>
    <w:rsid w:val="00B84014"/>
    <w:rsid w:val="00B8558F"/>
    <w:rsid w:val="00B857F3"/>
    <w:rsid w:val="00B956FE"/>
    <w:rsid w:val="00BA059D"/>
    <w:rsid w:val="00BC1408"/>
    <w:rsid w:val="00BC3D04"/>
    <w:rsid w:val="00BD100D"/>
    <w:rsid w:val="00BE3765"/>
    <w:rsid w:val="00BE7B01"/>
    <w:rsid w:val="00BF0565"/>
    <w:rsid w:val="00BF23BB"/>
    <w:rsid w:val="00C00842"/>
    <w:rsid w:val="00C031A0"/>
    <w:rsid w:val="00C20FB0"/>
    <w:rsid w:val="00C42DFA"/>
    <w:rsid w:val="00C456CA"/>
    <w:rsid w:val="00C57E8B"/>
    <w:rsid w:val="00C81A35"/>
    <w:rsid w:val="00C83D17"/>
    <w:rsid w:val="00C92DF4"/>
    <w:rsid w:val="00C94241"/>
    <w:rsid w:val="00CA3497"/>
    <w:rsid w:val="00CA6476"/>
    <w:rsid w:val="00CD5852"/>
    <w:rsid w:val="00CD6312"/>
    <w:rsid w:val="00CE673B"/>
    <w:rsid w:val="00D02118"/>
    <w:rsid w:val="00D12AB3"/>
    <w:rsid w:val="00D207C1"/>
    <w:rsid w:val="00D21CE2"/>
    <w:rsid w:val="00D30B27"/>
    <w:rsid w:val="00D36A7F"/>
    <w:rsid w:val="00D372CB"/>
    <w:rsid w:val="00D444BD"/>
    <w:rsid w:val="00D51A9A"/>
    <w:rsid w:val="00D60B7C"/>
    <w:rsid w:val="00D664FB"/>
    <w:rsid w:val="00D74363"/>
    <w:rsid w:val="00D76B7B"/>
    <w:rsid w:val="00D81ADA"/>
    <w:rsid w:val="00D81EA9"/>
    <w:rsid w:val="00D9475F"/>
    <w:rsid w:val="00D95FA4"/>
    <w:rsid w:val="00D970FC"/>
    <w:rsid w:val="00DB391B"/>
    <w:rsid w:val="00DC0612"/>
    <w:rsid w:val="00DC5B0A"/>
    <w:rsid w:val="00DE65EF"/>
    <w:rsid w:val="00DE70C2"/>
    <w:rsid w:val="00E17669"/>
    <w:rsid w:val="00E2759B"/>
    <w:rsid w:val="00E27A8B"/>
    <w:rsid w:val="00E34420"/>
    <w:rsid w:val="00E579D7"/>
    <w:rsid w:val="00E71A8A"/>
    <w:rsid w:val="00E81DE8"/>
    <w:rsid w:val="00E8587A"/>
    <w:rsid w:val="00E86173"/>
    <w:rsid w:val="00E96C90"/>
    <w:rsid w:val="00E97984"/>
    <w:rsid w:val="00EB015E"/>
    <w:rsid w:val="00EB3DC1"/>
    <w:rsid w:val="00EB559F"/>
    <w:rsid w:val="00EB68BE"/>
    <w:rsid w:val="00EF20A4"/>
    <w:rsid w:val="00EF72CD"/>
    <w:rsid w:val="00F130E6"/>
    <w:rsid w:val="00F32257"/>
    <w:rsid w:val="00F4238D"/>
    <w:rsid w:val="00F6488F"/>
    <w:rsid w:val="00F70D90"/>
    <w:rsid w:val="00F72DE7"/>
    <w:rsid w:val="00F84E7A"/>
    <w:rsid w:val="00F9622B"/>
    <w:rsid w:val="00FA18C2"/>
    <w:rsid w:val="00FA7D49"/>
    <w:rsid w:val="00FD03A6"/>
    <w:rsid w:val="00FE483D"/>
    <w:rsid w:val="00FE7898"/>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A36A61A6-8E74-42C7-A4F7-0447A35A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A5"/>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042CFD"/>
    <w:rPr>
      <w:rFonts w:ascii="Arial" w:eastAsia="Times" w:hAnsi="Arial" w:cs="Arial"/>
      <w:b/>
      <w:bCs/>
      <w:i/>
      <w:iCs/>
      <w:sz w:val="28"/>
      <w:szCs w:val="28"/>
      <w:lang w:val="en-US" w:eastAsia="en-US" w:bidi="ar-SA"/>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7E1C9C"/>
    <w:pPr>
      <w:ind w:left="720"/>
    </w:pPr>
  </w:style>
  <w:style w:type="paragraph" w:styleId="NoSpacing">
    <w:name w:val="No Spacing"/>
    <w:uiPriority w:val="1"/>
    <w:qFormat/>
    <w:rsid w:val="00A83B8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14</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Chris Cascioli</cp:lastModifiedBy>
  <cp:revision>17</cp:revision>
  <cp:lastPrinted>2014-03-05T12:30:00Z</cp:lastPrinted>
  <dcterms:created xsi:type="dcterms:W3CDTF">2014-03-05T02:26:00Z</dcterms:created>
  <dcterms:modified xsi:type="dcterms:W3CDTF">2020-02-24T13:03:00Z</dcterms:modified>
</cp:coreProperties>
</file>